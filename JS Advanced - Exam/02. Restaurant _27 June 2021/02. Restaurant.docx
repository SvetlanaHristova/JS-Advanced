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26655" w14:textId="6CFE883F" w:rsidR="006F5C65" w:rsidRPr="00281FA4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  <w:lang w:val="bg-BG" w:eastAsia="bg-BG"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r w:rsidRPr="004C4441">
        <w:t xml:space="preserve">loadProducts()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r>
        <w:t>addToMenu</w:t>
      </w:r>
      <w:r w:rsidRPr="00A461E5">
        <w:t>()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r w:rsidRPr="002E30ED">
        <w:t>showTheMenu()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5E1633">
        <w:rPr>
          <w:b/>
        </w:rPr>
        <w:t>return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  <w:bookmarkStart w:id="0" w:name="_GoBack"/>
      <w:bookmarkEnd w:id="0"/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r w:rsidRPr="00984D7E">
        <w:t>makeTheOrder()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a3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frozenYogurt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CCCB0" w14:textId="77777777" w:rsidR="007D697D" w:rsidRDefault="007D697D" w:rsidP="000C4B47">
      <w:pPr>
        <w:spacing w:before="0" w:after="0" w:line="240" w:lineRule="auto"/>
      </w:pPr>
      <w:r>
        <w:separator/>
      </w:r>
    </w:p>
  </w:endnote>
  <w:endnote w:type="continuationSeparator" w:id="0">
    <w:p w14:paraId="68251829" w14:textId="77777777" w:rsidR="007D697D" w:rsidRDefault="007D697D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857EC" w14:textId="72BB2E6F" w:rsidR="000C4B47" w:rsidRPr="000932B6" w:rsidRDefault="000932B6" w:rsidP="000932B6">
    <w:pPr>
      <w:pStyle w:val="a9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91AC4D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A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F6A63" w:rsidRPr="00EF6A63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OUMy0aQCAACE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6A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F6A63" w:rsidRPr="00EF6A63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40176" w14:textId="77777777" w:rsidR="007D697D" w:rsidRDefault="007D697D" w:rsidP="000C4B47">
      <w:pPr>
        <w:spacing w:before="0" w:after="0" w:line="240" w:lineRule="auto"/>
      </w:pPr>
      <w:r>
        <w:separator/>
      </w:r>
    </w:p>
  </w:footnote>
  <w:footnote w:type="continuationSeparator" w:id="0">
    <w:p w14:paraId="40D044A0" w14:textId="77777777" w:rsidR="007D697D" w:rsidRDefault="007D697D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7D697D"/>
    <w:rsid w:val="0086516E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EF6A63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BBC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1E73-2582-4DA9-98C4-97E188D0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2</cp:revision>
  <dcterms:created xsi:type="dcterms:W3CDTF">2022-12-06T07:46:00Z</dcterms:created>
  <dcterms:modified xsi:type="dcterms:W3CDTF">2022-12-06T07:46:00Z</dcterms:modified>
</cp:coreProperties>
</file>